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BEB" w:rsidRDefault="004A6BEB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-893135</wp:posOffset>
            </wp:positionV>
            <wp:extent cx="7767680" cy="10026502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brary1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680" cy="10026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16E" w:rsidRPr="00442199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6076950</wp:posOffset>
                </wp:positionV>
                <wp:extent cx="638175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199" w:rsidRPr="00CF216E" w:rsidRDefault="00442199">
                            <w:pPr>
                              <w:rPr>
                                <w:rFonts w:ascii="Arial Black" w:hAnsi="Arial Black"/>
                                <w:b/>
                                <w:outline/>
                                <w:color w:val="ED7D31" w:themeColor="accent2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F216E">
                              <w:rPr>
                                <w:rFonts w:ascii="Arial Black" w:hAnsi="Arial Black"/>
                                <w:b/>
                                <w:outline/>
                                <w:color w:val="ED7D31" w:themeColor="accent2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System Requirements &amp; Specifications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78.5pt;width:502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" filled="f" stroked="f">
                <v:textbox style="mso-fit-shape-to-text:t">
                  <w:txbxContent>
                    <w:p w:rsidR="00442199" w:rsidRPr="00CF216E" w:rsidRDefault="00442199">
                      <w:pPr>
                        <w:rPr>
                          <w:rFonts w:ascii="Arial Black" w:hAnsi="Arial Black"/>
                          <w:b/>
                          <w:outline/>
                          <w:color w:val="ED7D31" w:themeColor="accent2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F216E">
                        <w:rPr>
                          <w:rFonts w:ascii="Arial Black" w:hAnsi="Arial Black"/>
                          <w:b/>
                          <w:outline/>
                          <w:color w:val="ED7D31" w:themeColor="accent2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System Requirements &amp; Specifications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216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2800350</wp:posOffset>
                </wp:positionH>
                <wp:positionV relativeFrom="paragraph">
                  <wp:posOffset>6807200</wp:posOffset>
                </wp:positionV>
                <wp:extent cx="2286000" cy="138303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383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199" w:rsidRPr="00CF216E" w:rsidRDefault="00442199" w:rsidP="00442199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216E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Team</w:t>
                            </w:r>
                          </w:p>
                          <w:p w:rsidR="00442199" w:rsidRPr="00442199" w:rsidRDefault="00442199" w:rsidP="00442199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2199"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Victor Munoz</w:t>
                            </w:r>
                          </w:p>
                          <w:p w:rsidR="00442199" w:rsidRPr="00442199" w:rsidRDefault="00442199" w:rsidP="00442199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2199"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Aidan Henry</w:t>
                            </w:r>
                          </w:p>
                          <w:p w:rsidR="00442199" w:rsidRPr="00442199" w:rsidRDefault="00442199" w:rsidP="00442199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2199"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Nana Ofosu </w:t>
                            </w:r>
                            <w:proofErr w:type="spellStart"/>
                            <w:r w:rsidRPr="00442199"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Budu</w:t>
                            </w:r>
                            <w:proofErr w:type="spellEnd"/>
                          </w:p>
                          <w:p w:rsidR="00442199" w:rsidRPr="00442199" w:rsidRDefault="00442199" w:rsidP="00442199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42199"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Muyiwa</w:t>
                            </w:r>
                            <w:proofErr w:type="spellEnd"/>
                            <w:r w:rsidRPr="00442199"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24"/>
                                <w:szCs w:val="24"/>
                                <w:lang w:eastAsia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Coker</w:t>
                            </w:r>
                          </w:p>
                          <w:p w:rsidR="00442199" w:rsidRPr="00CF216E" w:rsidRDefault="00442199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0.5pt;margin-top:536pt;width:180pt;height:108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" filled="f" stroked="f">
                <v:textbox>
                  <w:txbxContent>
                    <w:p w:rsidR="00442199" w:rsidRPr="00CF216E" w:rsidRDefault="00442199" w:rsidP="00442199">
                      <w:pPr>
                        <w:jc w:val="center"/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F216E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Team</w:t>
                      </w:r>
                    </w:p>
                    <w:p w:rsidR="00442199" w:rsidRPr="00442199" w:rsidRDefault="00442199" w:rsidP="00442199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42199"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Victor Munoz</w:t>
                      </w:r>
                    </w:p>
                    <w:p w:rsidR="00442199" w:rsidRPr="00442199" w:rsidRDefault="00442199" w:rsidP="00442199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42199"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Aidan Henry</w:t>
                      </w:r>
                    </w:p>
                    <w:p w:rsidR="00442199" w:rsidRPr="00442199" w:rsidRDefault="00442199" w:rsidP="00442199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42199"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Nana Ofosu </w:t>
                      </w:r>
                      <w:proofErr w:type="spellStart"/>
                      <w:r w:rsidRPr="00442199"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Budu</w:t>
                      </w:r>
                      <w:proofErr w:type="spellEnd"/>
                    </w:p>
                    <w:p w:rsidR="00442199" w:rsidRPr="00442199" w:rsidRDefault="00442199" w:rsidP="00442199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42199"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Muyiwa</w:t>
                      </w:r>
                      <w:proofErr w:type="spellEnd"/>
                      <w:r w:rsidRPr="00442199"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24"/>
                          <w:szCs w:val="24"/>
                          <w:lang w:eastAsia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Coker</w:t>
                      </w:r>
                    </w:p>
                    <w:p w:rsidR="00442199" w:rsidRPr="00CF216E" w:rsidRDefault="00442199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19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20566D" wp14:editId="30A08C4F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915025" cy="7334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33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199" w:rsidRPr="00442199" w:rsidRDefault="00442199" w:rsidP="00442199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A8D08D" w:themeColor="accent6" w:themeTint="99"/>
                                <w:sz w:val="72"/>
                                <w:szCs w:val="72"/>
                              </w:rPr>
                            </w:pPr>
                            <w:r w:rsidRPr="00442199">
                              <w:rPr>
                                <w:rFonts w:ascii="Arial Black" w:hAnsi="Arial Black"/>
                                <w:color w:val="A8D08D" w:themeColor="accent6" w:themeTint="99"/>
                                <w:sz w:val="72"/>
                                <w:szCs w:val="72"/>
                              </w:rPr>
                              <w:t>Public Library System</w:t>
                            </w:r>
                          </w:p>
                          <w:p w:rsidR="00442199" w:rsidRDefault="00442199" w:rsidP="00442199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566D" id="_x0000_s1028" type="#_x0000_t202" style="position:absolute;margin-left:414.55pt;margin-top:3.75pt;width:465.75pt;height:57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" fillcolor="#8496b0 [1951]">
                <v:textbox>
                  <w:txbxContent>
                    <w:p w:rsidR="00442199" w:rsidRPr="00442199" w:rsidRDefault="00442199" w:rsidP="00442199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A8D08D" w:themeColor="accent6" w:themeTint="99"/>
                          <w:sz w:val="72"/>
                          <w:szCs w:val="72"/>
                        </w:rPr>
                      </w:pPr>
                      <w:r w:rsidRPr="00442199">
                        <w:rPr>
                          <w:rFonts w:ascii="Arial Black" w:hAnsi="Arial Black"/>
                          <w:color w:val="A8D08D" w:themeColor="accent6" w:themeTint="99"/>
                          <w:sz w:val="72"/>
                          <w:szCs w:val="72"/>
                        </w:rPr>
                        <w:t>Public Library System</w:t>
                      </w:r>
                    </w:p>
                    <w:p w:rsidR="00442199" w:rsidRDefault="00442199" w:rsidP="00442199">
                      <w:pPr>
                        <w:pStyle w:val="Title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/>
    <w:p w:rsidR="004A6BEB" w:rsidRPr="004A6BEB" w:rsidRDefault="004A6BEB" w:rsidP="004A6BEB">
      <w:pPr>
        <w:ind w:firstLine="720"/>
      </w:pPr>
    </w:p>
    <w:p w:rsidR="004A6BEB" w:rsidRPr="004A6BEB" w:rsidRDefault="004A6BEB" w:rsidP="004A6BEB"/>
    <w:p w:rsidR="004A6BEB" w:rsidRPr="004A6BEB" w:rsidRDefault="004A6BEB" w:rsidP="004A6BEB"/>
    <w:sdt>
      <w:sdtPr>
        <w:rPr>
          <w:rFonts w:ascii="Arial" w:eastAsiaTheme="minorHAnsi" w:hAnsi="Arial" w:cstheme="minorBidi"/>
          <w:color w:val="404040" w:themeColor="text1" w:themeTint="BF"/>
          <w:sz w:val="22"/>
          <w:szCs w:val="18"/>
          <w:lang w:eastAsia="ja-JP"/>
        </w:rPr>
        <w:id w:val="621813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67587" w:rsidRDefault="00D67587">
          <w:pPr>
            <w:pStyle w:val="TOCHeading"/>
          </w:pPr>
          <w:r>
            <w:t xml:space="preserve">Table </w:t>
          </w:r>
          <w:r w:rsidR="0036595B">
            <w:t>of</w:t>
          </w:r>
          <w:r>
            <w:t xml:space="preserve"> Contents</w:t>
          </w:r>
        </w:p>
        <w:p w:rsidR="00EA3E68" w:rsidRDefault="00D6758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486575" w:history="1">
            <w:r w:rsidR="00EA3E68" w:rsidRPr="00EA3A78">
              <w:rPr>
                <w:rStyle w:val="Hyperlink"/>
                <w:noProof/>
              </w:rPr>
              <w:t>1.</w:t>
            </w:r>
            <w:r w:rsidR="00EA3E6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EA3E68" w:rsidRPr="00EA3A78">
              <w:rPr>
                <w:rStyle w:val="Hyperlink"/>
                <w:noProof/>
              </w:rPr>
              <w:t>Introduction</w:t>
            </w:r>
            <w:r w:rsidR="00EA3E68">
              <w:rPr>
                <w:noProof/>
                <w:webHidden/>
              </w:rPr>
              <w:tab/>
            </w:r>
            <w:r w:rsidR="00EA3E68">
              <w:rPr>
                <w:noProof/>
                <w:webHidden/>
              </w:rPr>
              <w:fldChar w:fldCharType="begin"/>
            </w:r>
            <w:r w:rsidR="00EA3E68">
              <w:rPr>
                <w:noProof/>
                <w:webHidden/>
              </w:rPr>
              <w:instrText xml:space="preserve"> PAGEREF _Toc518486575 \h </w:instrText>
            </w:r>
            <w:r w:rsidR="00EA3E68">
              <w:rPr>
                <w:noProof/>
                <w:webHidden/>
              </w:rPr>
            </w:r>
            <w:r w:rsidR="00EA3E68">
              <w:rPr>
                <w:noProof/>
                <w:webHidden/>
              </w:rPr>
              <w:fldChar w:fldCharType="separate"/>
            </w:r>
            <w:r w:rsidR="00EA3E68">
              <w:rPr>
                <w:noProof/>
                <w:webHidden/>
              </w:rPr>
              <w:t>4</w:t>
            </w:r>
            <w:r w:rsidR="00EA3E68">
              <w:rPr>
                <w:noProof/>
                <w:webHidden/>
              </w:rPr>
              <w:fldChar w:fldCharType="end"/>
            </w:r>
          </w:hyperlink>
        </w:p>
        <w:p w:rsidR="00EA3E68" w:rsidRDefault="00EA3E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76" w:history="1">
            <w:r w:rsidRPr="00EA3A7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EA3A7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68" w:rsidRDefault="00EA3E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77" w:history="1">
            <w:r w:rsidRPr="00EA3A7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EA3A78">
              <w:rPr>
                <w:rStyle w:val="Hyperlink"/>
                <w:noProof/>
              </w:rPr>
              <w:t>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68" w:rsidRDefault="00EA3E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78" w:history="1">
            <w:r w:rsidRPr="00EA3A7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EA3A78">
              <w:rPr>
                <w:rStyle w:val="Hyperlink"/>
                <w:noProof/>
              </w:rPr>
              <w:t>Definitions, Acronyms,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68" w:rsidRDefault="00EA3E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79" w:history="1">
            <w:r w:rsidRPr="00EA3A78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EA3A7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68" w:rsidRDefault="00EA3E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0" w:history="1">
            <w:r w:rsidRPr="00EA3A78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EA3A78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68" w:rsidRDefault="00EA3E6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1" w:history="1">
            <w:r w:rsidRPr="00EA3A7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EA3A78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68" w:rsidRDefault="00EA3E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2" w:history="1">
            <w:r w:rsidRPr="00EA3A7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EA3A78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68" w:rsidRDefault="00EA3E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3" w:history="1">
            <w:r w:rsidRPr="00EA3A7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EA3A78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68" w:rsidRDefault="00EA3E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4" w:history="1">
            <w:r w:rsidRPr="00EA3A7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EA3A78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68" w:rsidRDefault="00EA3E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5" w:history="1">
            <w:r w:rsidRPr="00EA3A78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EA3A78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68" w:rsidRDefault="00EA3E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6" w:history="1">
            <w:r w:rsidRPr="00EA3A78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EA3A78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68" w:rsidRDefault="00EA3E6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7" w:history="1">
            <w:r w:rsidRPr="00EA3A7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EA3A78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68" w:rsidRDefault="00EA3E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8" w:history="1">
            <w:r w:rsidRPr="00EA3A7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EA3A78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68" w:rsidRDefault="00EA3E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89" w:history="1">
            <w:r w:rsidRPr="00EA3A78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EA3A78">
              <w:rPr>
                <w:rStyle w:val="Hyperlink"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68" w:rsidRDefault="00EA3E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0" w:history="1">
            <w:r w:rsidRPr="00EA3A78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EA3A78">
              <w:rPr>
                <w:rStyle w:val="Hyperlink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68" w:rsidRDefault="00EA3E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1" w:history="1">
            <w:r w:rsidRPr="00EA3A78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EA3A78">
              <w:rPr>
                <w:rStyle w:val="Hyperlink"/>
                <w:noProof/>
              </w:rPr>
              <w:t>Communication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68" w:rsidRDefault="00EA3E6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2" w:history="1">
            <w:r w:rsidRPr="00EA3A7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EA3A78">
              <w:rPr>
                <w:rStyle w:val="Hyperlink"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68" w:rsidRDefault="00EA3E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3" w:history="1">
            <w:r w:rsidRPr="00EA3A78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EA3A78">
              <w:rPr>
                <w:rStyle w:val="Hyperlink"/>
                <w:noProof/>
              </w:rPr>
              <w:t>Feature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68" w:rsidRDefault="00EA3E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4" w:history="1">
            <w:r w:rsidRPr="00EA3A78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EA3A78">
              <w:rPr>
                <w:rStyle w:val="Hyperlink"/>
                <w:noProof/>
              </w:rPr>
              <w:t>Feature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68" w:rsidRDefault="00EA3E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5" w:history="1">
            <w:r w:rsidRPr="00EA3A78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EA3A78">
              <w:rPr>
                <w:rStyle w:val="Hyperlink"/>
                <w:noProof/>
              </w:rPr>
              <w:t>Feature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68" w:rsidRDefault="00EA3E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6" w:history="1">
            <w:r w:rsidRPr="00EA3A78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EA3A78">
              <w:rPr>
                <w:rStyle w:val="Hyperlink"/>
                <w:noProof/>
              </w:rPr>
              <w:t>Feature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68" w:rsidRDefault="00EA3E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7" w:history="1">
            <w:r w:rsidRPr="00EA3A78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EA3A78">
              <w:rPr>
                <w:rStyle w:val="Hyperlink"/>
                <w:noProof/>
              </w:rPr>
              <w:t>Feature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E68" w:rsidRDefault="00EA3E6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518486598" w:history="1">
            <w:r w:rsidRPr="00EA3A7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Pr="00EA3A78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7" w:rsidRDefault="00D67587">
          <w:r>
            <w:rPr>
              <w:b/>
              <w:bCs/>
              <w:noProof/>
            </w:rPr>
            <w:fldChar w:fldCharType="end"/>
          </w:r>
        </w:p>
      </w:sdtContent>
    </w:sdt>
    <w:p w:rsidR="00381C7B" w:rsidRDefault="00381C7B" w:rsidP="004A6BEB"/>
    <w:p w:rsidR="00AA3CD1" w:rsidRDefault="00AA3CD1" w:rsidP="004A6BEB"/>
    <w:p w:rsidR="00AA3CD1" w:rsidRDefault="00AA3CD1" w:rsidP="004A6BEB"/>
    <w:p w:rsidR="00AA3CD1" w:rsidRDefault="00AA3CD1" w:rsidP="004A6BEB"/>
    <w:p w:rsidR="00AA3CD1" w:rsidRDefault="00AA3CD1" w:rsidP="004A6BEB"/>
    <w:p w:rsidR="00AA3CD1" w:rsidRDefault="00AA3CD1" w:rsidP="004A6BEB"/>
    <w:p w:rsidR="00AA3CD1" w:rsidRDefault="00AA3CD1" w:rsidP="004A6BEB"/>
    <w:p w:rsidR="00AA3CD1" w:rsidRDefault="00AA3CD1" w:rsidP="004A6BEB"/>
    <w:p w:rsidR="00AA3CD1" w:rsidRDefault="00AA3CD1" w:rsidP="004A6BEB"/>
    <w:p w:rsidR="00AA3CD1" w:rsidRDefault="00AA3CD1" w:rsidP="004A6BEB"/>
    <w:p w:rsidR="00AA3CD1" w:rsidRDefault="00AA3CD1" w:rsidP="004A6BEB"/>
    <w:p w:rsidR="00AA3CD1" w:rsidRDefault="00AA3CD1" w:rsidP="004A6BEB"/>
    <w:p w:rsidR="00AA3CD1" w:rsidRDefault="00AA3CD1" w:rsidP="004A6BEB"/>
    <w:p w:rsidR="00AA3CD1" w:rsidRDefault="00AA3CD1" w:rsidP="004A6BEB"/>
    <w:p w:rsidR="00AA3CD1" w:rsidRDefault="00AA3CD1" w:rsidP="004A6BEB"/>
    <w:p w:rsidR="00AA3CD1" w:rsidRDefault="00AA3CD1" w:rsidP="004A6BEB"/>
    <w:p w:rsidR="00AA3CD1" w:rsidRDefault="00AA3CD1" w:rsidP="004A6BEB"/>
    <w:p w:rsidR="00FD0F5D" w:rsidRDefault="00FD0F5D" w:rsidP="004A6BEB"/>
    <w:p w:rsidR="00FD0F5D" w:rsidRDefault="00FD0F5D" w:rsidP="004A6BEB"/>
    <w:p w:rsidR="00FD0F5D" w:rsidRDefault="00FD0F5D" w:rsidP="004A6BEB"/>
    <w:p w:rsidR="00FD0F5D" w:rsidRDefault="00FD0F5D" w:rsidP="004A6BEB"/>
    <w:p w:rsidR="00FD0F5D" w:rsidRDefault="00FD0F5D" w:rsidP="004A6BEB"/>
    <w:p w:rsidR="00FD0F5D" w:rsidRDefault="00FD0F5D" w:rsidP="004A6BEB"/>
    <w:p w:rsidR="00FD0F5D" w:rsidRDefault="00FD0F5D" w:rsidP="004A6BEB"/>
    <w:p w:rsidR="00FD0F5D" w:rsidRDefault="00FD0F5D" w:rsidP="004A6BEB"/>
    <w:p w:rsidR="00FD0F5D" w:rsidRDefault="00FD0F5D" w:rsidP="004A6BEB"/>
    <w:p w:rsidR="00FD0F5D" w:rsidRDefault="00FD0F5D" w:rsidP="004A6BEB"/>
    <w:p w:rsidR="00FD0F5D" w:rsidRDefault="00FD0F5D" w:rsidP="004A6BEB"/>
    <w:p w:rsidR="00FD0F5D" w:rsidRDefault="00FD0F5D" w:rsidP="004A6BEB"/>
    <w:p w:rsidR="00FD0F5D" w:rsidRDefault="00FD0F5D" w:rsidP="004A6BEB"/>
    <w:p w:rsidR="00FD0F5D" w:rsidRDefault="00FD0F5D" w:rsidP="004A6BEB"/>
    <w:p w:rsidR="00FD0F5D" w:rsidRDefault="00FD0F5D" w:rsidP="004A6BEB"/>
    <w:p w:rsidR="00FD0F5D" w:rsidRDefault="00FD0F5D" w:rsidP="004A6BEB"/>
    <w:p w:rsidR="00381C7B" w:rsidRPr="00E40F30" w:rsidRDefault="00381C7B" w:rsidP="00E40F30">
      <w:pPr>
        <w:pStyle w:val="Heading11"/>
      </w:pPr>
      <w:bookmarkStart w:id="0" w:name="_Toc518486575"/>
      <w:r w:rsidRPr="00E40F30">
        <w:t>Introduction</w:t>
      </w:r>
      <w:bookmarkEnd w:id="0"/>
    </w:p>
    <w:p w:rsidR="00381C7B" w:rsidRDefault="00381C7B" w:rsidP="00381C7B">
      <w:pPr>
        <w:pStyle w:val="Heading2"/>
        <w:numPr>
          <w:ilvl w:val="1"/>
          <w:numId w:val="2"/>
        </w:numPr>
      </w:pPr>
      <w:bookmarkStart w:id="1" w:name="_Toc518486576"/>
      <w:r w:rsidRPr="0036595B">
        <w:t>Purpose</w:t>
      </w:r>
      <w:bookmarkEnd w:id="1"/>
    </w:p>
    <w:p w:rsidR="00E40F30" w:rsidRPr="00E40F30" w:rsidRDefault="00E40F30" w:rsidP="00E40F30">
      <w:pPr>
        <w:ind w:left="1110"/>
        <w:rPr>
          <w:rFonts w:cs="Arial"/>
        </w:rPr>
      </w:pPr>
      <w:r w:rsidRPr="00E40F30">
        <w:rPr>
          <w:rFonts w:cs="Arial"/>
        </w:rPr>
        <w:t>&lt;Fill in Info&gt;</w:t>
      </w:r>
    </w:p>
    <w:p w:rsidR="00E40F30" w:rsidRDefault="00E40F30" w:rsidP="00E40F30">
      <w:pPr>
        <w:pStyle w:val="Heading2"/>
        <w:numPr>
          <w:ilvl w:val="1"/>
          <w:numId w:val="2"/>
        </w:numPr>
      </w:pPr>
      <w:bookmarkStart w:id="2" w:name="_Toc518486577"/>
      <w:r>
        <w:t>Product Scope</w:t>
      </w:r>
      <w:bookmarkEnd w:id="2"/>
    </w:p>
    <w:p w:rsidR="00E40F30" w:rsidRDefault="00E40F30" w:rsidP="00E40F30">
      <w:pPr>
        <w:ind w:left="1110"/>
        <w:rPr>
          <w:rFonts w:cs="Arial"/>
        </w:rPr>
      </w:pPr>
      <w:bookmarkStart w:id="3" w:name="_Hlk518482101"/>
      <w:r w:rsidRPr="00E40F30">
        <w:rPr>
          <w:rFonts w:cs="Arial"/>
        </w:rPr>
        <w:t>&lt;Fill in info&gt;</w:t>
      </w:r>
    </w:p>
    <w:p w:rsidR="00E40F30" w:rsidRDefault="00E40F30" w:rsidP="00E40F30">
      <w:pPr>
        <w:pStyle w:val="Heading2"/>
        <w:numPr>
          <w:ilvl w:val="1"/>
          <w:numId w:val="2"/>
        </w:numPr>
      </w:pPr>
      <w:bookmarkStart w:id="4" w:name="_Toc518486578"/>
      <w:bookmarkEnd w:id="3"/>
      <w:r>
        <w:t>Definitions, Acronyms, Abbreviations</w:t>
      </w:r>
      <w:bookmarkEnd w:id="4"/>
    </w:p>
    <w:p w:rsidR="00777E38" w:rsidRPr="00777E38" w:rsidRDefault="00777E38" w:rsidP="00777E38">
      <w:pPr>
        <w:ind w:left="1110"/>
      </w:pPr>
      <w:r>
        <w:t>&lt;Fill in Info&gt;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5" w:name="_Toc518486579"/>
      <w:r>
        <w:t>References</w:t>
      </w:r>
      <w:bookmarkEnd w:id="5"/>
    </w:p>
    <w:p w:rsidR="00777E38" w:rsidRDefault="00777E38" w:rsidP="00777E38">
      <w:pPr>
        <w:ind w:left="1110"/>
      </w:pPr>
      <w:r>
        <w:t>&lt;Fill in info&gt;</w:t>
      </w:r>
      <w:r w:rsidR="00E40F30">
        <w:tab/>
        <w:t xml:space="preserve"> </w:t>
      </w:r>
    </w:p>
    <w:p w:rsidR="00E40F30" w:rsidRDefault="00777E38" w:rsidP="00777E38">
      <w:pPr>
        <w:pStyle w:val="Heading2"/>
        <w:numPr>
          <w:ilvl w:val="1"/>
          <w:numId w:val="2"/>
        </w:numPr>
      </w:pPr>
      <w:bookmarkStart w:id="6" w:name="_Toc518486580"/>
      <w:r>
        <w:t>Overview</w:t>
      </w:r>
      <w:bookmarkEnd w:id="6"/>
      <w:r w:rsidR="00E40F30">
        <w:t xml:space="preserve">  </w:t>
      </w:r>
    </w:p>
    <w:p w:rsidR="00777E38" w:rsidRPr="00777E38" w:rsidRDefault="00777E38" w:rsidP="00777E38">
      <w:pPr>
        <w:ind w:left="1110"/>
      </w:pPr>
      <w:r>
        <w:t>&lt;Fill in info&gt;</w:t>
      </w:r>
    </w:p>
    <w:p w:rsidR="00777E38" w:rsidRPr="00E40F30" w:rsidRDefault="00777E38" w:rsidP="00777E38">
      <w:pPr>
        <w:pStyle w:val="Heading11"/>
      </w:pPr>
      <w:bookmarkStart w:id="7" w:name="_Toc518486581"/>
      <w:r>
        <w:t>Overall Description</w:t>
      </w:r>
      <w:bookmarkEnd w:id="7"/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8" w:name="_Toc518486582"/>
      <w:r>
        <w:t>Product Perspective</w:t>
      </w:r>
      <w:bookmarkEnd w:id="8"/>
    </w:p>
    <w:p w:rsidR="00777E38" w:rsidRPr="00E40F30" w:rsidRDefault="00777E38" w:rsidP="00777E38">
      <w:pPr>
        <w:ind w:left="1110"/>
        <w:rPr>
          <w:rFonts w:cs="Arial"/>
        </w:rPr>
      </w:pPr>
      <w:r w:rsidRPr="00E40F30">
        <w:rPr>
          <w:rFonts w:cs="Arial"/>
        </w:rPr>
        <w:t>&lt;Fill in Info&gt;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9" w:name="_Toc518486583"/>
      <w:r>
        <w:t>Product Functions</w:t>
      </w:r>
      <w:bookmarkEnd w:id="9"/>
    </w:p>
    <w:p w:rsidR="00777E38" w:rsidRDefault="00777E38" w:rsidP="00777E38">
      <w:pPr>
        <w:ind w:left="1110"/>
        <w:rPr>
          <w:rFonts w:cs="Arial"/>
        </w:rPr>
      </w:pPr>
      <w:r w:rsidRPr="00E40F30">
        <w:rPr>
          <w:rFonts w:cs="Arial"/>
        </w:rPr>
        <w:t>&lt;Fill in info&gt;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10" w:name="_Toc518486584"/>
      <w:r>
        <w:t>User Characteristics</w:t>
      </w:r>
      <w:bookmarkEnd w:id="10"/>
    </w:p>
    <w:p w:rsidR="00777E38" w:rsidRPr="00777E38" w:rsidRDefault="00777E38" w:rsidP="00777E38">
      <w:pPr>
        <w:ind w:left="1110"/>
      </w:pPr>
      <w:r>
        <w:t>&lt;Fill in Info&gt;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11" w:name="_Toc518486585"/>
      <w:r>
        <w:t>Constraints</w:t>
      </w:r>
      <w:bookmarkEnd w:id="11"/>
    </w:p>
    <w:p w:rsidR="00777E38" w:rsidRDefault="00777E38" w:rsidP="00777E38">
      <w:pPr>
        <w:ind w:left="1110"/>
      </w:pPr>
      <w:r>
        <w:t>&lt;Fill in info&gt;</w:t>
      </w:r>
      <w:r>
        <w:tab/>
        <w:t xml:space="preserve"> 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12" w:name="_Toc518486586"/>
      <w:r>
        <w:t>Assumptions</w:t>
      </w:r>
      <w:bookmarkEnd w:id="12"/>
    </w:p>
    <w:p w:rsidR="00777E38" w:rsidRPr="00777E38" w:rsidRDefault="00777E38" w:rsidP="00777E38">
      <w:pPr>
        <w:ind w:left="1110"/>
      </w:pPr>
      <w:r>
        <w:t>&lt;Fill in info&gt;</w:t>
      </w:r>
    </w:p>
    <w:p w:rsidR="00777E38" w:rsidRPr="00E40F30" w:rsidRDefault="00777E38" w:rsidP="00777E38">
      <w:pPr>
        <w:pStyle w:val="Heading11"/>
      </w:pPr>
      <w:bookmarkStart w:id="13" w:name="_Toc518486587"/>
      <w:r>
        <w:t>External Interface Requirements</w:t>
      </w:r>
      <w:bookmarkEnd w:id="13"/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14" w:name="_Toc518486588"/>
      <w:r>
        <w:t>User Interfaces</w:t>
      </w:r>
      <w:bookmarkEnd w:id="14"/>
    </w:p>
    <w:p w:rsidR="00777E38" w:rsidRPr="00E40F30" w:rsidRDefault="00777E38" w:rsidP="00777E38">
      <w:pPr>
        <w:ind w:left="1110"/>
        <w:rPr>
          <w:rFonts w:cs="Arial"/>
        </w:rPr>
      </w:pPr>
      <w:r w:rsidRPr="00E40F30">
        <w:rPr>
          <w:rFonts w:cs="Arial"/>
        </w:rPr>
        <w:t>&lt;Fill in Info&gt;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15" w:name="_Toc518486589"/>
      <w:r>
        <w:t>Hardware Interfaces</w:t>
      </w:r>
      <w:bookmarkEnd w:id="15"/>
    </w:p>
    <w:p w:rsidR="00777E38" w:rsidRDefault="00777E38" w:rsidP="00777E38">
      <w:pPr>
        <w:ind w:left="1110"/>
        <w:rPr>
          <w:rFonts w:cs="Arial"/>
        </w:rPr>
      </w:pPr>
      <w:r w:rsidRPr="00E40F30">
        <w:rPr>
          <w:rFonts w:cs="Arial"/>
        </w:rPr>
        <w:t>&lt;Fill in info&gt;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16" w:name="_Toc518486590"/>
      <w:r>
        <w:t>Software Interfaces</w:t>
      </w:r>
      <w:bookmarkEnd w:id="16"/>
    </w:p>
    <w:p w:rsidR="00777E38" w:rsidRPr="00777E38" w:rsidRDefault="00777E38" w:rsidP="00777E38">
      <w:pPr>
        <w:ind w:left="1110"/>
      </w:pPr>
      <w:r>
        <w:t>&lt;Fill in Info&gt;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17" w:name="_Toc518486591"/>
      <w:r>
        <w:lastRenderedPageBreak/>
        <w:t>Communication Interfaces</w:t>
      </w:r>
      <w:bookmarkEnd w:id="17"/>
    </w:p>
    <w:p w:rsidR="00777E38" w:rsidRDefault="00777E38" w:rsidP="00777E38">
      <w:pPr>
        <w:ind w:left="1110"/>
      </w:pPr>
      <w:r>
        <w:t>&lt;Fill in info&gt;</w:t>
      </w:r>
      <w:r>
        <w:tab/>
        <w:t xml:space="preserve"> </w:t>
      </w:r>
    </w:p>
    <w:p w:rsidR="00777E38" w:rsidRPr="00E40F30" w:rsidRDefault="00777E38" w:rsidP="00777E38">
      <w:pPr>
        <w:pStyle w:val="Heading11"/>
      </w:pPr>
      <w:bookmarkStart w:id="18" w:name="_Toc518486592"/>
      <w:r>
        <w:t>System Features</w:t>
      </w:r>
      <w:bookmarkEnd w:id="18"/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19" w:name="_Toc518486593"/>
      <w:r>
        <w:t>Feature 1</w:t>
      </w:r>
      <w:bookmarkEnd w:id="19"/>
    </w:p>
    <w:p w:rsidR="00777E38" w:rsidRPr="00E40F30" w:rsidRDefault="00777E38" w:rsidP="00777E38">
      <w:pPr>
        <w:ind w:left="1110"/>
        <w:rPr>
          <w:rFonts w:cs="Arial"/>
        </w:rPr>
      </w:pPr>
      <w:r w:rsidRPr="00E40F30">
        <w:rPr>
          <w:rFonts w:cs="Arial"/>
        </w:rPr>
        <w:t>&lt;Fill in Info&gt;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20" w:name="_Toc518486594"/>
      <w:r>
        <w:t>Feature 2</w:t>
      </w:r>
      <w:bookmarkEnd w:id="20"/>
    </w:p>
    <w:p w:rsidR="00777E38" w:rsidRDefault="00777E38" w:rsidP="00777E38">
      <w:pPr>
        <w:ind w:left="1110"/>
        <w:rPr>
          <w:rFonts w:cs="Arial"/>
        </w:rPr>
      </w:pPr>
      <w:r w:rsidRPr="00E40F30">
        <w:rPr>
          <w:rFonts w:cs="Arial"/>
        </w:rPr>
        <w:t>&lt;Fill in info&gt;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21" w:name="_Toc518486595"/>
      <w:r>
        <w:t>Feature 3</w:t>
      </w:r>
      <w:bookmarkEnd w:id="21"/>
    </w:p>
    <w:p w:rsidR="00777E38" w:rsidRPr="00777E38" w:rsidRDefault="00777E38" w:rsidP="00777E38">
      <w:pPr>
        <w:ind w:left="1110"/>
      </w:pPr>
      <w:r>
        <w:t>&lt;Fill in Info&gt;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22" w:name="_Toc518486596"/>
      <w:r>
        <w:t>Feature 4</w:t>
      </w:r>
      <w:bookmarkEnd w:id="22"/>
    </w:p>
    <w:p w:rsidR="00777E38" w:rsidRDefault="00777E38" w:rsidP="00777E38">
      <w:pPr>
        <w:ind w:left="1110"/>
      </w:pPr>
      <w:r>
        <w:t>&lt;Fill in info&gt;</w:t>
      </w:r>
      <w:r>
        <w:tab/>
        <w:t xml:space="preserve"> </w:t>
      </w:r>
    </w:p>
    <w:p w:rsidR="00777E38" w:rsidRDefault="00777E38" w:rsidP="00777E38">
      <w:pPr>
        <w:pStyle w:val="Heading2"/>
        <w:numPr>
          <w:ilvl w:val="1"/>
          <w:numId w:val="2"/>
        </w:numPr>
      </w:pPr>
      <w:bookmarkStart w:id="23" w:name="_Toc518486597"/>
      <w:r>
        <w:t>Feature 5</w:t>
      </w:r>
      <w:bookmarkEnd w:id="23"/>
    </w:p>
    <w:p w:rsidR="00EA3E68" w:rsidRPr="00777E38" w:rsidRDefault="00777E38" w:rsidP="00EA3E68">
      <w:pPr>
        <w:ind w:left="1110"/>
      </w:pPr>
      <w:r>
        <w:t>&lt;Fill in info&gt;</w:t>
      </w:r>
      <w:bookmarkStart w:id="24" w:name="_GoBack"/>
      <w:bookmarkEnd w:id="24"/>
    </w:p>
    <w:p w:rsidR="00E40F30" w:rsidRPr="00E40F30" w:rsidRDefault="00E40F30" w:rsidP="00E40F30"/>
    <w:p w:rsidR="00381C7B" w:rsidRPr="00381C7B" w:rsidRDefault="00381C7B" w:rsidP="00381C7B"/>
    <w:sectPr w:rsidR="00381C7B" w:rsidRPr="00381C7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EAE" w:rsidRDefault="00734EAE" w:rsidP="00326B7C">
      <w:pPr>
        <w:spacing w:after="0" w:line="240" w:lineRule="auto"/>
      </w:pPr>
      <w:r>
        <w:separator/>
      </w:r>
    </w:p>
  </w:endnote>
  <w:endnote w:type="continuationSeparator" w:id="0">
    <w:p w:rsidR="00734EAE" w:rsidRDefault="00734EAE" w:rsidP="0032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53362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3CD1" w:rsidRDefault="00AA3C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3CD1" w:rsidRDefault="00AA3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EAE" w:rsidRDefault="00734EAE" w:rsidP="00326B7C">
      <w:pPr>
        <w:spacing w:after="0" w:line="240" w:lineRule="auto"/>
      </w:pPr>
      <w:r>
        <w:separator/>
      </w:r>
    </w:p>
  </w:footnote>
  <w:footnote w:type="continuationSeparator" w:id="0">
    <w:p w:rsidR="00734EAE" w:rsidRDefault="00734EAE" w:rsidP="00326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E38" w:rsidRDefault="00AA3CD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43833843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A3CD1" w:rsidRDefault="00AA3CD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A3CD1">
                                <w:t>System Requirements &amp; Specifications for Public Library System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43833843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A3CD1" w:rsidRDefault="00AA3CD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A3CD1">
                          <w:t>System Requirements &amp; Specifications for Public Library System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DE34595"/>
    <w:multiLevelType w:val="multilevel"/>
    <w:tmpl w:val="C5CC94C2"/>
    <w:lvl w:ilvl="0">
      <w:start w:val="1"/>
      <w:numFmt w:val="decimal"/>
      <w:pStyle w:val="Heading1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3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99"/>
    <w:rsid w:val="00326B7C"/>
    <w:rsid w:val="0036595B"/>
    <w:rsid w:val="00381C7B"/>
    <w:rsid w:val="00442199"/>
    <w:rsid w:val="004A6BEB"/>
    <w:rsid w:val="00534FC7"/>
    <w:rsid w:val="00594F31"/>
    <w:rsid w:val="00734EAE"/>
    <w:rsid w:val="00777E38"/>
    <w:rsid w:val="00783873"/>
    <w:rsid w:val="00836C21"/>
    <w:rsid w:val="00904149"/>
    <w:rsid w:val="00984119"/>
    <w:rsid w:val="00AA3CD1"/>
    <w:rsid w:val="00CD2975"/>
    <w:rsid w:val="00CF216E"/>
    <w:rsid w:val="00D67587"/>
    <w:rsid w:val="00DB2815"/>
    <w:rsid w:val="00E1654E"/>
    <w:rsid w:val="00E40F30"/>
    <w:rsid w:val="00EA3E68"/>
    <w:rsid w:val="00F36357"/>
    <w:rsid w:val="00FD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810E7"/>
  <w15:chartTrackingRefBased/>
  <w15:docId w15:val="{3482554E-9D56-4D8F-8DC3-9842D76C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ext 1.1"/>
    <w:qFormat/>
    <w:rsid w:val="00777E38"/>
    <w:pPr>
      <w:spacing w:after="180" w:line="288" w:lineRule="auto"/>
    </w:pPr>
    <w:rPr>
      <w:rFonts w:ascii="Arial" w:hAnsi="Arial"/>
      <w:color w:val="404040" w:themeColor="text1" w:themeTint="BF"/>
      <w:szCs w:val="18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4A6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 2.1"/>
    <w:basedOn w:val="Normal"/>
    <w:next w:val="Normal"/>
    <w:link w:val="Heading2Char"/>
    <w:unhideWhenUsed/>
    <w:qFormat/>
    <w:rsid w:val="00E40F30"/>
    <w:pPr>
      <w:keepNext/>
      <w:keepLines/>
      <w:spacing w:before="40" w:after="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26B7C"/>
    <w:pPr>
      <w:spacing w:before="240" w:after="240" w:line="240" w:lineRule="exact"/>
      <w:outlineLvl w:val="2"/>
    </w:pPr>
    <w:rPr>
      <w:rFonts w:ascii="Times" w:eastAsia="Times New Roman" w:hAnsi="Times" w:cs="Times New Roman"/>
      <w:b/>
      <w:color w:val="auto"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326B7C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color w:val="auto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326B7C"/>
    <w:pPr>
      <w:spacing w:before="240" w:after="60" w:line="220" w:lineRule="exact"/>
      <w:jc w:val="both"/>
      <w:outlineLvl w:val="4"/>
    </w:pPr>
    <w:rPr>
      <w:rFonts w:eastAsia="Times New Roman" w:cs="Times New Roman"/>
      <w:color w:val="auto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326B7C"/>
    <w:pPr>
      <w:spacing w:before="240" w:after="60" w:line="220" w:lineRule="exact"/>
      <w:jc w:val="both"/>
      <w:outlineLvl w:val="5"/>
    </w:pPr>
    <w:rPr>
      <w:rFonts w:eastAsia="Times New Roman" w:cs="Times New Roman"/>
      <w:i/>
      <w:color w:val="auto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326B7C"/>
    <w:pPr>
      <w:spacing w:before="240" w:after="60" w:line="220" w:lineRule="exact"/>
      <w:jc w:val="both"/>
      <w:outlineLvl w:val="6"/>
    </w:pPr>
    <w:rPr>
      <w:rFonts w:eastAsia="Times New Roman" w:cs="Times New Roman"/>
      <w:color w:val="auto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326B7C"/>
    <w:pPr>
      <w:spacing w:before="240" w:after="60" w:line="220" w:lineRule="exact"/>
      <w:jc w:val="both"/>
      <w:outlineLvl w:val="7"/>
    </w:pPr>
    <w:rPr>
      <w:rFonts w:eastAsia="Times New Roman" w:cs="Times New Roman"/>
      <w:i/>
      <w:color w:val="auto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326B7C"/>
    <w:pPr>
      <w:spacing w:before="240" w:after="60" w:line="220" w:lineRule="exact"/>
      <w:jc w:val="both"/>
      <w:outlineLvl w:val="8"/>
    </w:pPr>
    <w:rPr>
      <w:rFonts w:eastAsia="Times New Roman" w:cs="Times New Roman"/>
      <w:i/>
      <w:color w:val="auto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21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4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6B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customStyle="1" w:styleId="TOCTitle">
    <w:name w:val="TOC Title"/>
    <w:basedOn w:val="Normal"/>
    <w:qFormat/>
    <w:rsid w:val="004A6BEB"/>
    <w:pPr>
      <w:spacing w:after="0" w:line="240" w:lineRule="auto"/>
      <w:jc w:val="center"/>
    </w:pPr>
    <w:rPr>
      <w:rFonts w:asciiTheme="majorHAnsi" w:eastAsia="Times New Roman" w:hAnsiTheme="majorHAnsi" w:cs="Times New Roman"/>
      <w:b/>
      <w:color w:val="auto"/>
      <w:sz w:val="24"/>
      <w:szCs w:val="24"/>
      <w:lang w:eastAsia="en-US"/>
    </w:rPr>
  </w:style>
  <w:style w:type="paragraph" w:customStyle="1" w:styleId="Level1">
    <w:name w:val="Level 1"/>
    <w:basedOn w:val="TOC1"/>
    <w:qFormat/>
    <w:rsid w:val="004A6BEB"/>
    <w:pPr>
      <w:tabs>
        <w:tab w:val="right" w:pos="8630"/>
      </w:tabs>
      <w:spacing w:before="360" w:after="360" w:line="240" w:lineRule="auto"/>
    </w:pPr>
    <w:rPr>
      <w:rFonts w:asciiTheme="majorHAnsi" w:eastAsia="Times New Roman" w:hAnsiTheme="majorHAnsi" w:cs="Times New Roman"/>
      <w:b/>
      <w:bCs/>
      <w:caps/>
      <w:color w:val="auto"/>
      <w:szCs w:val="22"/>
      <w:u w:val="single"/>
      <w:lang w:eastAsia="en-US"/>
    </w:rPr>
  </w:style>
  <w:style w:type="paragraph" w:customStyle="1" w:styleId="Level2">
    <w:name w:val="Level 2"/>
    <w:basedOn w:val="TOC2"/>
    <w:qFormat/>
    <w:rsid w:val="004A6BEB"/>
    <w:pPr>
      <w:tabs>
        <w:tab w:val="right" w:pos="8630"/>
      </w:tabs>
      <w:spacing w:after="0" w:line="240" w:lineRule="auto"/>
      <w:ind w:left="0"/>
    </w:pPr>
    <w:rPr>
      <w:rFonts w:asciiTheme="majorHAnsi" w:eastAsia="Times New Roman" w:hAnsiTheme="majorHAnsi" w:cs="Times New Roman"/>
      <w:b/>
      <w:bCs/>
      <w:smallCaps/>
      <w:color w:val="auto"/>
      <w:szCs w:val="22"/>
      <w:lang w:eastAsia="en-US"/>
    </w:rPr>
  </w:style>
  <w:style w:type="paragraph" w:customStyle="1" w:styleId="Level3">
    <w:name w:val="Level 3"/>
    <w:basedOn w:val="TOC3"/>
    <w:qFormat/>
    <w:rsid w:val="004A6BEB"/>
    <w:pPr>
      <w:tabs>
        <w:tab w:val="right" w:pos="8630"/>
      </w:tabs>
      <w:spacing w:after="0" w:line="240" w:lineRule="auto"/>
      <w:ind w:left="0"/>
    </w:pPr>
    <w:rPr>
      <w:rFonts w:asciiTheme="majorHAnsi" w:eastAsia="Times New Roman" w:hAnsiTheme="majorHAnsi" w:cs="Times New Roman"/>
      <w:smallCaps/>
      <w:color w:val="auto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A6B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6BEB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4A6BEB"/>
    <w:pPr>
      <w:spacing w:after="100"/>
      <w:ind w:left="360"/>
    </w:pPr>
  </w:style>
  <w:style w:type="character" w:customStyle="1" w:styleId="Heading2Char">
    <w:name w:val="Heading 2 Char"/>
    <w:aliases w:val="Heading 2.1 Char"/>
    <w:basedOn w:val="DefaultParagraphFont"/>
    <w:link w:val="Heading2"/>
    <w:rsid w:val="00E40F30"/>
    <w:rPr>
      <w:rFonts w:ascii="Times" w:eastAsiaTheme="majorEastAsia" w:hAnsi="Times" w:cstheme="majorBidi"/>
      <w:color w:val="2F5496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rsid w:val="00326B7C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26B7C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326B7C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26B7C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26B7C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26B7C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26B7C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uiPriority w:val="99"/>
    <w:rsid w:val="00326B7C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color w:val="auto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26B7C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uiPriority w:val="99"/>
    <w:rsid w:val="00326B7C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color w:val="auto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26B7C"/>
    <w:rPr>
      <w:rFonts w:ascii="Times" w:eastAsia="Times New Roman" w:hAnsi="Times" w:cs="Times New Roman"/>
      <w:b/>
      <w:i/>
      <w:sz w:val="20"/>
      <w:szCs w:val="20"/>
    </w:rPr>
  </w:style>
  <w:style w:type="paragraph" w:customStyle="1" w:styleId="level4">
    <w:name w:val="level 4"/>
    <w:basedOn w:val="Normal"/>
    <w:rsid w:val="00326B7C"/>
    <w:pPr>
      <w:spacing w:before="120" w:after="120" w:line="240" w:lineRule="exact"/>
      <w:ind w:left="634"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customStyle="1" w:styleId="TOCEntry">
    <w:name w:val="TOCEntry"/>
    <w:basedOn w:val="Normal"/>
    <w:rsid w:val="00326B7C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  <w:lang w:eastAsia="en-US"/>
    </w:rPr>
  </w:style>
  <w:style w:type="paragraph" w:customStyle="1" w:styleId="template">
    <w:name w:val="template"/>
    <w:basedOn w:val="Normal"/>
    <w:rsid w:val="00326B7C"/>
    <w:pPr>
      <w:spacing w:after="0" w:line="240" w:lineRule="exact"/>
    </w:pPr>
    <w:rPr>
      <w:rFonts w:eastAsia="Times New Roman" w:cs="Times New Roman"/>
      <w:i/>
      <w:color w:val="auto"/>
      <w:szCs w:val="20"/>
      <w:lang w:eastAsia="en-US"/>
    </w:rPr>
  </w:style>
  <w:style w:type="paragraph" w:customStyle="1" w:styleId="level3text">
    <w:name w:val="level 3 text"/>
    <w:basedOn w:val="Normal"/>
    <w:rsid w:val="00326B7C"/>
    <w:pPr>
      <w:spacing w:after="0" w:line="220" w:lineRule="exact"/>
      <w:ind w:left="1350" w:hanging="716"/>
    </w:pPr>
    <w:rPr>
      <w:rFonts w:eastAsia="Times New Roman" w:cs="Times New Roman"/>
      <w:i/>
      <w:color w:val="auto"/>
      <w:szCs w:val="20"/>
      <w:lang w:eastAsia="en-US"/>
    </w:rPr>
  </w:style>
  <w:style w:type="paragraph" w:customStyle="1" w:styleId="requirement">
    <w:name w:val="requirement"/>
    <w:basedOn w:val="level4"/>
    <w:rsid w:val="00326B7C"/>
    <w:pPr>
      <w:spacing w:before="0" w:after="0"/>
      <w:ind w:left="2348" w:hanging="994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381C7B"/>
    <w:pPr>
      <w:ind w:left="720"/>
      <w:contextualSpacing/>
    </w:pPr>
  </w:style>
  <w:style w:type="paragraph" w:customStyle="1" w:styleId="Heading11">
    <w:name w:val="Heading 1.1"/>
    <w:basedOn w:val="Heading1"/>
    <w:link w:val="Heading11Char"/>
    <w:qFormat/>
    <w:rsid w:val="00E40F30"/>
    <w:pPr>
      <w:numPr>
        <w:numId w:val="2"/>
      </w:numPr>
    </w:pPr>
    <w:rPr>
      <w:rFonts w:ascii="Times" w:hAnsi="Times" w:cs="Times"/>
    </w:rPr>
  </w:style>
  <w:style w:type="paragraph" w:styleId="TOCHeading">
    <w:name w:val="TOC Heading"/>
    <w:basedOn w:val="Heading1"/>
    <w:next w:val="Normal"/>
    <w:uiPriority w:val="39"/>
    <w:unhideWhenUsed/>
    <w:qFormat/>
    <w:rsid w:val="00AA3CD1"/>
    <w:pPr>
      <w:spacing w:line="259" w:lineRule="auto"/>
      <w:outlineLvl w:val="9"/>
    </w:pPr>
    <w:rPr>
      <w:lang w:eastAsia="en-US"/>
    </w:rPr>
  </w:style>
  <w:style w:type="character" w:customStyle="1" w:styleId="Heading11Char">
    <w:name w:val="Heading 1.1 Char"/>
    <w:basedOn w:val="Heading1Char"/>
    <w:link w:val="Heading11"/>
    <w:rsid w:val="00E40F30"/>
    <w:rPr>
      <w:rFonts w:ascii="Times" w:eastAsiaTheme="majorEastAsia" w:hAnsi="Times" w:cs="Times"/>
      <w:color w:val="2F5496" w:themeColor="accent1" w:themeShade="BF"/>
      <w:sz w:val="32"/>
      <w:szCs w:val="32"/>
      <w:lang w:eastAsia="ja-JP"/>
    </w:rPr>
  </w:style>
  <w:style w:type="character" w:styleId="Hyperlink">
    <w:name w:val="Hyperlink"/>
    <w:basedOn w:val="DefaultParagraphFont"/>
    <w:uiPriority w:val="99"/>
    <w:unhideWhenUsed/>
    <w:rsid w:val="00AA3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58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675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Google%20Drive\NEIU\CS319\FinalProject\srs_template-iee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33AC0-47B6-4EFB-BCD2-BACBECD2E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srs_template-ieee</Template>
  <TotalTime>4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Requirements &amp; Specifications for Public Library System</dc:title>
  <dc:subject/>
  <dc:creator>Victor</dc:creator>
  <cp:keywords/>
  <dc:description/>
  <cp:lastModifiedBy>Victor</cp:lastModifiedBy>
  <cp:revision>4</cp:revision>
  <dcterms:created xsi:type="dcterms:W3CDTF">2018-07-04T21:16:00Z</dcterms:created>
  <dcterms:modified xsi:type="dcterms:W3CDTF">2018-07-04T21:55:00Z</dcterms:modified>
</cp:coreProperties>
</file>